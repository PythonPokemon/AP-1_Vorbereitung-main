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5BB60" w14:textId="77777777" w:rsidR="00A75A42" w:rsidRPr="006D58C8" w:rsidRDefault="00A75A42" w:rsidP="00092313">
      <w:pPr>
        <w:jc w:val="right"/>
        <w:rPr>
          <w:rFonts w:ascii="Source Sans Pro" w:hAnsi="Source Sans Pro"/>
          <w:sz w:val="18"/>
          <w:szCs w:val="18"/>
        </w:rPr>
      </w:pPr>
    </w:p>
    <w:p w14:paraId="1FD25CB8" w14:textId="77777777" w:rsidR="00A75A42" w:rsidRPr="006D58C8" w:rsidRDefault="00A75A42" w:rsidP="00092313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</w:p>
    <w:p w14:paraId="643BC8A5" w14:textId="77777777" w:rsidR="00A75A42" w:rsidRPr="006D58C8" w:rsidRDefault="00A75A42" w:rsidP="00092313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</w:p>
    <w:p w14:paraId="648D5EEB" w14:textId="77777777" w:rsidR="00A75A42" w:rsidRPr="006D58C8" w:rsidRDefault="00A75A42" w:rsidP="00092313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</w:p>
    <w:p w14:paraId="171323A1" w14:textId="70878F7D" w:rsidR="00754378" w:rsidRPr="006D58C8" w:rsidRDefault="00754378" w:rsidP="00092313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  <w:r w:rsidRPr="006D58C8">
        <w:rPr>
          <w:rFonts w:ascii="Source Sans Pro" w:hAnsi="Source Sans Pro"/>
          <w:b/>
          <w:bCs/>
          <w:color w:val="00528A"/>
          <w:sz w:val="56"/>
          <w:szCs w:val="56"/>
        </w:rPr>
        <w:t xml:space="preserve">Lernfeld </w:t>
      </w:r>
      <w:r w:rsidR="00F15255">
        <w:rPr>
          <w:b/>
          <w:bCs/>
          <w:color w:val="00528A"/>
          <w:sz w:val="56"/>
          <w:szCs w:val="56"/>
        </w:rPr>
        <w:t>PRV-1</w:t>
      </w:r>
    </w:p>
    <w:p w14:paraId="7DE75F0E" w14:textId="05B211C8" w:rsidR="00B344A7" w:rsidRPr="006D58C8" w:rsidRDefault="00A02EC0" w:rsidP="00092313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  <w:r w:rsidRPr="006D58C8">
        <w:rPr>
          <w:rFonts w:ascii="Source Sans Pro" w:hAnsi="Source Sans Pro"/>
          <w:b/>
          <w:bCs/>
          <w:color w:val="00528A"/>
          <w:sz w:val="56"/>
          <w:szCs w:val="56"/>
        </w:rPr>
        <w:t>6</w:t>
      </w:r>
      <w:r w:rsidR="008356C2" w:rsidRPr="006D58C8">
        <w:rPr>
          <w:rFonts w:ascii="Source Sans Pro" w:hAnsi="Source Sans Pro"/>
          <w:b/>
          <w:bCs/>
          <w:color w:val="00528A"/>
          <w:sz w:val="56"/>
          <w:szCs w:val="56"/>
        </w:rPr>
        <w:t xml:space="preserve"> Fragen</w:t>
      </w:r>
    </w:p>
    <w:p w14:paraId="544A959A" w14:textId="1B613C95" w:rsidR="00754378" w:rsidRPr="006D58C8" w:rsidRDefault="007545F6" w:rsidP="00092313">
      <w:pPr>
        <w:pStyle w:val="Default"/>
        <w:spacing w:line="276" w:lineRule="auto"/>
        <w:jc w:val="right"/>
        <w:rPr>
          <w:rFonts w:ascii="Source Sans Pro" w:hAnsi="Source Sans Pro"/>
          <w:bCs/>
          <w:color w:val="auto"/>
          <w:sz w:val="36"/>
          <w:szCs w:val="36"/>
        </w:rPr>
      </w:pPr>
      <w:r w:rsidRPr="006D58C8">
        <w:rPr>
          <w:rFonts w:ascii="Source Sans Pro" w:hAnsi="Source Sans Pro"/>
          <w:b/>
          <w:bCs/>
          <w:color w:val="00528A"/>
          <w:sz w:val="56"/>
          <w:szCs w:val="56"/>
        </w:rPr>
        <w:br/>
      </w:r>
    </w:p>
    <w:p w14:paraId="4C5A250A" w14:textId="76BDFEA3" w:rsidR="007545F6" w:rsidRPr="006D58C8" w:rsidRDefault="001A0A4C" w:rsidP="00092313">
      <w:pPr>
        <w:pStyle w:val="Default"/>
        <w:spacing w:line="276" w:lineRule="auto"/>
        <w:jc w:val="right"/>
        <w:rPr>
          <w:rFonts w:ascii="Source Sans Pro" w:hAnsi="Source Sans Pro"/>
          <w:b/>
          <w:sz w:val="40"/>
          <w:szCs w:val="40"/>
        </w:rPr>
      </w:pPr>
      <w:r w:rsidRPr="006D58C8">
        <w:rPr>
          <w:rFonts w:ascii="Source Sans Pro" w:hAnsi="Source Sans Pro"/>
          <w:b/>
          <w:color w:val="auto"/>
          <w:sz w:val="36"/>
          <w:szCs w:val="36"/>
        </w:rPr>
        <w:t>Begriffe IT</w:t>
      </w:r>
    </w:p>
    <w:p w14:paraId="7221B7D2" w14:textId="626FA4AD" w:rsidR="00754378" w:rsidRPr="006D58C8" w:rsidRDefault="00D83EAA" w:rsidP="00092313">
      <w:pPr>
        <w:spacing w:line="276" w:lineRule="auto"/>
        <w:jc w:val="right"/>
        <w:rPr>
          <w:rFonts w:ascii="Source Sans Pro" w:hAnsi="Source Sans Pro"/>
          <w:bCs/>
          <w:i/>
          <w:color w:val="000000"/>
        </w:rPr>
      </w:pPr>
      <w:r w:rsidRPr="006D58C8">
        <w:rPr>
          <w:rFonts w:ascii="Source Sans Pro" w:hAnsi="Source Sans Pro"/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7FD3E5E2" wp14:editId="7F26FDF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AC3FE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" fillcolor="#e5e9f3" stroked="f" strokeweight="1pt">
                <w10:wrap anchorx="margin"/>
              </v:rect>
            </w:pict>
          </mc:Fallback>
        </mc:AlternateContent>
      </w:r>
    </w:p>
    <w:p w14:paraId="5EA11B8A" w14:textId="0FCD6D0A" w:rsidR="00AD6AA3" w:rsidRPr="006D58C8" w:rsidRDefault="00B344A7" w:rsidP="00092313">
      <w:pPr>
        <w:pStyle w:val="berschrift1"/>
        <w:jc w:val="right"/>
        <w:rPr>
          <w:rFonts w:ascii="Source Sans Pro" w:hAnsi="Source Sans Pro"/>
        </w:rPr>
      </w:pPr>
      <w:r w:rsidRPr="006D58C8">
        <w:rPr>
          <w:rFonts w:ascii="Source Sans Pro" w:hAnsi="Source Sans Pro"/>
          <w:bCs/>
          <w:i/>
          <w:color w:val="000000"/>
        </w:rPr>
        <w:br w:type="page"/>
      </w:r>
      <w:r w:rsidR="00AD6AA3" w:rsidRPr="006D58C8">
        <w:rPr>
          <w:rFonts w:ascii="Source Sans Pro" w:hAnsi="Source Sans Pro"/>
        </w:rPr>
        <w:lastRenderedPageBreak/>
        <w:t>A</w:t>
      </w:r>
      <w:r w:rsidR="008356C2" w:rsidRPr="006D58C8">
        <w:rPr>
          <w:rFonts w:ascii="Source Sans Pro" w:hAnsi="Source Sans Pro"/>
        </w:rPr>
        <w:t>llgemeine Hinweise</w:t>
      </w:r>
    </w:p>
    <w:p w14:paraId="5278B646" w14:textId="77413E54" w:rsidR="000E0252" w:rsidRPr="006D58C8" w:rsidRDefault="008356C2" w:rsidP="00092313">
      <w:pPr>
        <w:rPr>
          <w:rFonts w:ascii="Source Sans Pro" w:hAnsi="Source Sans Pro"/>
        </w:rPr>
      </w:pPr>
      <w:r w:rsidRPr="006D58C8">
        <w:rPr>
          <w:rFonts w:ascii="Source Sans Pro" w:hAnsi="Source Sans Pro"/>
        </w:rPr>
        <w:t>Bearbeiten Sie die nachfolgenden Aufgaben.</w:t>
      </w:r>
    </w:p>
    <w:p w14:paraId="14BC8736" w14:textId="22B8A1BC" w:rsidR="008356C2" w:rsidRPr="006D58C8" w:rsidRDefault="008356C2" w:rsidP="00092313">
      <w:pPr>
        <w:rPr>
          <w:rFonts w:ascii="Source Sans Pro" w:hAnsi="Source Sans Pro"/>
        </w:rPr>
      </w:pPr>
      <w:r w:rsidRPr="006D58C8">
        <w:rPr>
          <w:rFonts w:ascii="Source Sans Pro" w:hAnsi="Source Sans Pro"/>
        </w:rPr>
        <w:t>Verschaffen Sie sich zunächst einen Überblick und beginnen Sie dann mit den Aufgaben, die Sie am schnellsten lösen können.</w:t>
      </w:r>
    </w:p>
    <w:p w14:paraId="4B61D713" w14:textId="58501EDA" w:rsidR="008356C2" w:rsidRPr="006D58C8" w:rsidRDefault="008356C2" w:rsidP="00092313">
      <w:pPr>
        <w:rPr>
          <w:rFonts w:ascii="Source Sans Pro" w:hAnsi="Source Sans Pro"/>
        </w:rPr>
      </w:pPr>
      <w:r w:rsidRPr="006D58C8">
        <w:rPr>
          <w:rFonts w:ascii="Source Sans Pro" w:hAnsi="Source Sans Pro"/>
        </w:rPr>
        <w:t>Zeit zum Bearbeiten wird bekannt gegeben.</w:t>
      </w:r>
    </w:p>
    <w:p w14:paraId="0F724F3E" w14:textId="7CF2B14F" w:rsidR="000E0252" w:rsidRPr="006D58C8" w:rsidRDefault="008356C2" w:rsidP="00092313">
      <w:pPr>
        <w:pStyle w:val="Headline"/>
        <w:rPr>
          <w:rFonts w:ascii="Source Sans Pro" w:hAnsi="Source Sans Pro"/>
        </w:rPr>
      </w:pPr>
      <w:r w:rsidRPr="006D58C8">
        <w:rPr>
          <w:rFonts w:ascii="Source Sans Pro" w:hAnsi="Source Sans Pro"/>
        </w:rPr>
        <w:t>Frage</w:t>
      </w:r>
    </w:p>
    <w:p w14:paraId="30416F6A" w14:textId="2F6C12CF" w:rsidR="00705FEB" w:rsidRPr="006D58C8" w:rsidRDefault="00E47666" w:rsidP="00092313">
      <w:pPr>
        <w:rPr>
          <w:rFonts w:ascii="Source Sans Pro" w:hAnsi="Source Sans Pro"/>
        </w:rPr>
      </w:pPr>
      <w:r w:rsidRPr="006D58C8">
        <w:rPr>
          <w:rFonts w:ascii="Source Sans Pro" w:hAnsi="Source Sans Pro"/>
        </w:rPr>
        <w:t>Erläutern Sie den Begriff</w:t>
      </w:r>
      <w:r w:rsidR="009D47BF" w:rsidRPr="006D58C8">
        <w:rPr>
          <w:rFonts w:ascii="Source Sans Pro" w:hAnsi="Source Sans Pro"/>
        </w:rPr>
        <w:t>:</w:t>
      </w:r>
      <w:r w:rsidRPr="006D58C8">
        <w:rPr>
          <w:rFonts w:ascii="Source Sans Pro" w:hAnsi="Source Sans Pro"/>
        </w:rPr>
        <w:t xml:space="preserve"> Core-Switch</w:t>
      </w:r>
      <w:r w:rsidR="00AE7E02" w:rsidRPr="006D58C8">
        <w:rPr>
          <w:rFonts w:ascii="Source Sans Pro" w:hAnsi="Source Sans Pro"/>
        </w:rPr>
        <w:t>.</w:t>
      </w:r>
      <w:r w:rsidR="00361FE0" w:rsidRPr="006D58C8">
        <w:rPr>
          <w:rFonts w:ascii="Source Sans Pro" w:hAnsi="Source Sans Pro"/>
        </w:rPr>
        <w:t xml:space="preserve"> </w:t>
      </w:r>
      <w:r w:rsidR="00361FE0" w:rsidRPr="006D58C8">
        <w:rPr>
          <w:rFonts w:ascii="Source Sans Pro" w:hAnsi="Source Sans Pro"/>
          <w:highlight w:val="yellow"/>
        </w:rPr>
        <w:t>(2 Punkte)</w:t>
      </w:r>
    </w:p>
    <w:p w14:paraId="678F8DE8" w14:textId="2BBB1B81" w:rsidR="00705FEB" w:rsidRPr="006D58C8" w:rsidRDefault="00705FEB" w:rsidP="00092313">
      <w:pPr>
        <w:pStyle w:val="Subheadline"/>
        <w:rPr>
          <w:rFonts w:ascii="Source Sans Pro" w:hAnsi="Source Sans Pro"/>
        </w:rPr>
      </w:pPr>
      <w:r w:rsidRPr="006D58C8">
        <w:rPr>
          <w:rFonts w:ascii="Source Sans Pro" w:hAnsi="Source Sans Pro"/>
        </w:rPr>
        <w:t>Lösungsvorschlag</w:t>
      </w:r>
    </w:p>
    <w:p w14:paraId="7481C564" w14:textId="0F6BE763" w:rsidR="00705FEB" w:rsidRDefault="008D1EC8" w:rsidP="00092313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</w:t>
      </w:r>
    </w:p>
    <w:p w14:paraId="29DFF767" w14:textId="77777777" w:rsidR="008D1EC8" w:rsidRPr="006D58C8" w:rsidRDefault="008D1EC8" w:rsidP="00092313">
      <w:pPr>
        <w:rPr>
          <w:rFonts w:ascii="Source Sans Pro" w:hAnsi="Source Sans Pro"/>
        </w:rPr>
      </w:pPr>
    </w:p>
    <w:p w14:paraId="2416A1AF" w14:textId="77777777" w:rsidR="00705FEB" w:rsidRPr="006D58C8" w:rsidRDefault="00705FEB" w:rsidP="00092313">
      <w:pPr>
        <w:pStyle w:val="Headline"/>
        <w:rPr>
          <w:rFonts w:ascii="Source Sans Pro" w:hAnsi="Source Sans Pro"/>
        </w:rPr>
      </w:pPr>
      <w:r w:rsidRPr="006D58C8">
        <w:rPr>
          <w:rFonts w:ascii="Source Sans Pro" w:hAnsi="Source Sans Pro"/>
        </w:rPr>
        <w:t>Frage</w:t>
      </w:r>
    </w:p>
    <w:p w14:paraId="134571C5" w14:textId="2BFE34EA" w:rsidR="00705FEB" w:rsidRPr="006D58C8" w:rsidRDefault="009D47BF" w:rsidP="00092313">
      <w:pPr>
        <w:rPr>
          <w:rFonts w:ascii="Source Sans Pro" w:hAnsi="Source Sans Pro"/>
        </w:rPr>
      </w:pPr>
      <w:r w:rsidRPr="006D58C8">
        <w:rPr>
          <w:rFonts w:ascii="Source Sans Pro" w:hAnsi="Source Sans Pro"/>
        </w:rPr>
        <w:t>Erläutern Sie den Begriff:</w:t>
      </w:r>
      <w:r w:rsidR="00D56F25" w:rsidRPr="006D58C8">
        <w:rPr>
          <w:rFonts w:ascii="Source Sans Pro" w:hAnsi="Source Sans Pro"/>
        </w:rPr>
        <w:t xml:space="preserve"> NAS</w:t>
      </w:r>
      <w:r w:rsidR="00AE7E02" w:rsidRPr="006D58C8">
        <w:rPr>
          <w:rFonts w:ascii="Source Sans Pro" w:hAnsi="Source Sans Pro"/>
        </w:rPr>
        <w:t>.</w:t>
      </w:r>
      <w:r w:rsidR="00361FE0" w:rsidRPr="006D58C8">
        <w:rPr>
          <w:rFonts w:ascii="Source Sans Pro" w:hAnsi="Source Sans Pro"/>
        </w:rPr>
        <w:t xml:space="preserve"> </w:t>
      </w:r>
      <w:r w:rsidR="00361FE0" w:rsidRPr="006D58C8">
        <w:rPr>
          <w:rFonts w:ascii="Source Sans Pro" w:hAnsi="Source Sans Pro"/>
          <w:highlight w:val="yellow"/>
        </w:rPr>
        <w:t>(2 Punkte)</w:t>
      </w:r>
    </w:p>
    <w:p w14:paraId="6A2A5912" w14:textId="77777777" w:rsidR="00705FEB" w:rsidRPr="006D58C8" w:rsidRDefault="00705FEB" w:rsidP="00092313">
      <w:pPr>
        <w:pStyle w:val="Subheadline"/>
        <w:rPr>
          <w:rFonts w:ascii="Source Sans Pro" w:hAnsi="Source Sans Pro"/>
        </w:rPr>
      </w:pPr>
      <w:r w:rsidRPr="006D58C8">
        <w:rPr>
          <w:rFonts w:ascii="Source Sans Pro" w:hAnsi="Source Sans Pro"/>
        </w:rPr>
        <w:t>Lösungsvorschlag</w:t>
      </w:r>
    </w:p>
    <w:p w14:paraId="29CACBF8" w14:textId="29F70EB2" w:rsidR="00E47666" w:rsidRDefault="008D1EC8" w:rsidP="00092313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</w:t>
      </w:r>
    </w:p>
    <w:p w14:paraId="1BF5A8FC" w14:textId="77777777" w:rsidR="008D1EC8" w:rsidRPr="006D58C8" w:rsidRDefault="008D1EC8" w:rsidP="00092313">
      <w:pPr>
        <w:rPr>
          <w:rFonts w:ascii="Source Sans Pro" w:hAnsi="Source Sans Pro"/>
        </w:rPr>
      </w:pPr>
    </w:p>
    <w:p w14:paraId="408EE01A" w14:textId="77777777" w:rsidR="00705FEB" w:rsidRPr="006D58C8" w:rsidRDefault="00705FEB" w:rsidP="00092313">
      <w:pPr>
        <w:pStyle w:val="Headline"/>
        <w:rPr>
          <w:rFonts w:ascii="Source Sans Pro" w:hAnsi="Source Sans Pro"/>
        </w:rPr>
      </w:pPr>
      <w:r w:rsidRPr="006D58C8">
        <w:rPr>
          <w:rFonts w:ascii="Source Sans Pro" w:hAnsi="Source Sans Pro"/>
        </w:rPr>
        <w:t>Frage</w:t>
      </w:r>
    </w:p>
    <w:p w14:paraId="44381266" w14:textId="78403465" w:rsidR="00705FEB" w:rsidRPr="006D58C8" w:rsidRDefault="009D47BF" w:rsidP="00092313">
      <w:pPr>
        <w:rPr>
          <w:rFonts w:ascii="Source Sans Pro" w:hAnsi="Source Sans Pro"/>
        </w:rPr>
      </w:pPr>
      <w:r w:rsidRPr="006D58C8">
        <w:rPr>
          <w:rFonts w:ascii="Source Sans Pro" w:hAnsi="Source Sans Pro"/>
        </w:rPr>
        <w:t>Erläutern Sie den Begriff:</w:t>
      </w:r>
      <w:r w:rsidR="00D56F25" w:rsidRPr="006D58C8">
        <w:rPr>
          <w:rFonts w:ascii="Source Sans Pro" w:hAnsi="Source Sans Pro"/>
        </w:rPr>
        <w:t xml:space="preserve"> Domain Controller</w:t>
      </w:r>
      <w:r w:rsidR="00AE7E02" w:rsidRPr="006D58C8">
        <w:rPr>
          <w:rFonts w:ascii="Source Sans Pro" w:hAnsi="Source Sans Pro"/>
        </w:rPr>
        <w:t>.</w:t>
      </w:r>
      <w:r w:rsidR="00361FE0" w:rsidRPr="006D58C8">
        <w:rPr>
          <w:rFonts w:ascii="Source Sans Pro" w:hAnsi="Source Sans Pro"/>
          <w:highlight w:val="yellow"/>
        </w:rPr>
        <w:t xml:space="preserve"> (2 Punkte)</w:t>
      </w:r>
    </w:p>
    <w:p w14:paraId="36269B70" w14:textId="77777777" w:rsidR="00705FEB" w:rsidRPr="006D58C8" w:rsidRDefault="00705FEB" w:rsidP="00092313">
      <w:pPr>
        <w:pStyle w:val="Subheadline"/>
        <w:rPr>
          <w:rFonts w:ascii="Source Sans Pro" w:hAnsi="Source Sans Pro"/>
        </w:rPr>
      </w:pPr>
      <w:r w:rsidRPr="006D58C8">
        <w:rPr>
          <w:rFonts w:ascii="Source Sans Pro" w:hAnsi="Source Sans Pro"/>
        </w:rPr>
        <w:t>Lösungsvorschlag</w:t>
      </w:r>
    </w:p>
    <w:p w14:paraId="3EBC8CD2" w14:textId="62731FD1" w:rsidR="008D1EC8" w:rsidRPr="006D58C8" w:rsidRDefault="008D1EC8" w:rsidP="00092313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</w:t>
      </w:r>
    </w:p>
    <w:p w14:paraId="019BFD27" w14:textId="77777777" w:rsidR="00705FEB" w:rsidRPr="006D58C8" w:rsidRDefault="00705FEB" w:rsidP="00092313">
      <w:pPr>
        <w:pStyle w:val="Headline"/>
        <w:rPr>
          <w:rFonts w:ascii="Source Sans Pro" w:hAnsi="Source Sans Pro"/>
        </w:rPr>
      </w:pPr>
      <w:r w:rsidRPr="006D58C8">
        <w:rPr>
          <w:rFonts w:ascii="Source Sans Pro" w:hAnsi="Source Sans Pro"/>
        </w:rPr>
        <w:lastRenderedPageBreak/>
        <w:t>Frage</w:t>
      </w:r>
    </w:p>
    <w:p w14:paraId="584B84D4" w14:textId="123C9204" w:rsidR="00705FEB" w:rsidRPr="006D58C8" w:rsidRDefault="009D47BF" w:rsidP="00092313">
      <w:pPr>
        <w:rPr>
          <w:rFonts w:ascii="Source Sans Pro" w:hAnsi="Source Sans Pro"/>
        </w:rPr>
      </w:pPr>
      <w:r w:rsidRPr="006D58C8">
        <w:rPr>
          <w:rFonts w:ascii="Source Sans Pro" w:hAnsi="Source Sans Pro"/>
        </w:rPr>
        <w:t>Erläutern Sie den Begriff:</w:t>
      </w:r>
      <w:r w:rsidR="00D56F25" w:rsidRPr="006D58C8">
        <w:rPr>
          <w:rFonts w:ascii="Source Sans Pro" w:hAnsi="Source Sans Pro"/>
        </w:rPr>
        <w:t xml:space="preserve"> DMZ</w:t>
      </w:r>
      <w:r w:rsidR="002C3016" w:rsidRPr="006D58C8">
        <w:rPr>
          <w:rFonts w:ascii="Source Sans Pro" w:hAnsi="Source Sans Pro"/>
        </w:rPr>
        <w:t>.</w:t>
      </w:r>
      <w:r w:rsidR="00361FE0" w:rsidRPr="006D58C8">
        <w:rPr>
          <w:rFonts w:ascii="Source Sans Pro" w:hAnsi="Source Sans Pro"/>
        </w:rPr>
        <w:t xml:space="preserve"> </w:t>
      </w:r>
      <w:r w:rsidR="00361FE0" w:rsidRPr="006D58C8">
        <w:rPr>
          <w:rFonts w:ascii="Source Sans Pro" w:hAnsi="Source Sans Pro"/>
          <w:highlight w:val="yellow"/>
        </w:rPr>
        <w:t>(2 Punkte)</w:t>
      </w:r>
    </w:p>
    <w:p w14:paraId="6433AAAD" w14:textId="77777777" w:rsidR="00705FEB" w:rsidRPr="006D58C8" w:rsidRDefault="00705FEB" w:rsidP="00092313">
      <w:pPr>
        <w:pStyle w:val="Subheadline"/>
        <w:rPr>
          <w:rFonts w:ascii="Source Sans Pro" w:hAnsi="Source Sans Pro"/>
        </w:rPr>
      </w:pPr>
      <w:r w:rsidRPr="006D58C8">
        <w:rPr>
          <w:rFonts w:ascii="Source Sans Pro" w:hAnsi="Source Sans Pro"/>
        </w:rPr>
        <w:t>Lösungsvorschlag</w:t>
      </w:r>
    </w:p>
    <w:p w14:paraId="569DA1CF" w14:textId="746820AA" w:rsidR="00E47666" w:rsidRDefault="008D1EC8" w:rsidP="00092313">
      <w:p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 xml:space="preserve"> </w:t>
      </w:r>
    </w:p>
    <w:p w14:paraId="52914EFA" w14:textId="77777777" w:rsidR="008D1EC8" w:rsidRPr="006D58C8" w:rsidRDefault="008D1EC8" w:rsidP="00092313">
      <w:pPr>
        <w:rPr>
          <w:rFonts w:ascii="Source Sans Pro" w:hAnsi="Source Sans Pro"/>
        </w:rPr>
      </w:pPr>
    </w:p>
    <w:p w14:paraId="60FE563F" w14:textId="77777777" w:rsidR="00705FEB" w:rsidRPr="006D58C8" w:rsidRDefault="00705FEB" w:rsidP="00092313">
      <w:pPr>
        <w:pStyle w:val="Headline"/>
        <w:rPr>
          <w:rFonts w:ascii="Source Sans Pro" w:hAnsi="Source Sans Pro"/>
        </w:rPr>
      </w:pPr>
      <w:r w:rsidRPr="006D58C8">
        <w:rPr>
          <w:rFonts w:ascii="Source Sans Pro" w:hAnsi="Source Sans Pro"/>
        </w:rPr>
        <w:t>Frage</w:t>
      </w:r>
    </w:p>
    <w:p w14:paraId="183F9039" w14:textId="2BFE3902" w:rsidR="00705FEB" w:rsidRPr="006D58C8" w:rsidRDefault="009D47BF" w:rsidP="00092313">
      <w:pPr>
        <w:rPr>
          <w:rFonts w:ascii="Source Sans Pro" w:hAnsi="Source Sans Pro"/>
        </w:rPr>
      </w:pPr>
      <w:r w:rsidRPr="006D58C8">
        <w:rPr>
          <w:rFonts w:ascii="Source Sans Pro" w:hAnsi="Source Sans Pro"/>
        </w:rPr>
        <w:t>Erläutern Sie den Begriff:</w:t>
      </w:r>
      <w:r w:rsidR="00D56F25" w:rsidRPr="006D58C8">
        <w:rPr>
          <w:rFonts w:ascii="Source Sans Pro" w:hAnsi="Source Sans Pro"/>
        </w:rPr>
        <w:t xml:space="preserve"> DHCP-Server</w:t>
      </w:r>
      <w:r w:rsidR="002C3016" w:rsidRPr="006D58C8">
        <w:rPr>
          <w:rFonts w:ascii="Source Sans Pro" w:hAnsi="Source Sans Pro"/>
        </w:rPr>
        <w:t>.</w:t>
      </w:r>
      <w:r w:rsidR="00361FE0" w:rsidRPr="006D58C8">
        <w:rPr>
          <w:rFonts w:ascii="Source Sans Pro" w:hAnsi="Source Sans Pro"/>
        </w:rPr>
        <w:t xml:space="preserve"> </w:t>
      </w:r>
      <w:r w:rsidR="00361FE0" w:rsidRPr="006D58C8">
        <w:rPr>
          <w:rFonts w:ascii="Source Sans Pro" w:hAnsi="Source Sans Pro"/>
          <w:highlight w:val="yellow"/>
        </w:rPr>
        <w:t>(2 Punkte)</w:t>
      </w:r>
    </w:p>
    <w:p w14:paraId="598C8C4F" w14:textId="77777777" w:rsidR="00705FEB" w:rsidRPr="006D58C8" w:rsidRDefault="00705FEB" w:rsidP="00092313">
      <w:pPr>
        <w:pStyle w:val="Subheadline"/>
        <w:rPr>
          <w:rFonts w:ascii="Source Sans Pro" w:hAnsi="Source Sans Pro"/>
        </w:rPr>
      </w:pPr>
      <w:r w:rsidRPr="006D58C8">
        <w:rPr>
          <w:rFonts w:ascii="Source Sans Pro" w:hAnsi="Source Sans Pro"/>
        </w:rPr>
        <w:t>Lösungsvorschlag</w:t>
      </w:r>
    </w:p>
    <w:p w14:paraId="7FEF95FA" w14:textId="42160643" w:rsidR="00705FEB" w:rsidRDefault="008D1EC8" w:rsidP="00092313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</w:t>
      </w:r>
    </w:p>
    <w:p w14:paraId="79FD88F9" w14:textId="77777777" w:rsidR="008D1EC8" w:rsidRPr="006D58C8" w:rsidRDefault="008D1EC8" w:rsidP="00092313">
      <w:pPr>
        <w:rPr>
          <w:rFonts w:ascii="Source Sans Pro" w:hAnsi="Source Sans Pro"/>
        </w:rPr>
      </w:pPr>
    </w:p>
    <w:p w14:paraId="25598B83" w14:textId="77777777" w:rsidR="00705FEB" w:rsidRPr="006D58C8" w:rsidRDefault="00705FEB" w:rsidP="00092313">
      <w:pPr>
        <w:pStyle w:val="Headline"/>
        <w:rPr>
          <w:rFonts w:ascii="Source Sans Pro" w:hAnsi="Source Sans Pro"/>
        </w:rPr>
      </w:pPr>
      <w:r w:rsidRPr="006D58C8">
        <w:rPr>
          <w:rFonts w:ascii="Source Sans Pro" w:hAnsi="Source Sans Pro"/>
        </w:rPr>
        <w:t>Frage</w:t>
      </w:r>
    </w:p>
    <w:p w14:paraId="06A2D1DF" w14:textId="299F60A7" w:rsidR="00E47666" w:rsidRPr="006D58C8" w:rsidRDefault="009D47BF" w:rsidP="00092313">
      <w:pPr>
        <w:rPr>
          <w:rFonts w:ascii="Source Sans Pro" w:hAnsi="Source Sans Pro"/>
        </w:rPr>
      </w:pPr>
      <w:r w:rsidRPr="006D58C8">
        <w:rPr>
          <w:rFonts w:ascii="Source Sans Pro" w:hAnsi="Source Sans Pro"/>
        </w:rPr>
        <w:t>Erläutern Sie den Begriff:</w:t>
      </w:r>
      <w:r w:rsidR="00D56F25" w:rsidRPr="006D58C8">
        <w:rPr>
          <w:rFonts w:ascii="Source Sans Pro" w:hAnsi="Source Sans Pro"/>
        </w:rPr>
        <w:t xml:space="preserve"> DNS-Server</w:t>
      </w:r>
      <w:r w:rsidR="002C3016" w:rsidRPr="006D58C8">
        <w:rPr>
          <w:rFonts w:ascii="Source Sans Pro" w:hAnsi="Source Sans Pro"/>
        </w:rPr>
        <w:t>.</w:t>
      </w:r>
      <w:r w:rsidR="00361FE0" w:rsidRPr="006D58C8">
        <w:rPr>
          <w:rFonts w:ascii="Source Sans Pro" w:hAnsi="Source Sans Pro"/>
        </w:rPr>
        <w:t xml:space="preserve"> </w:t>
      </w:r>
      <w:r w:rsidR="00361FE0" w:rsidRPr="006D58C8">
        <w:rPr>
          <w:rFonts w:ascii="Source Sans Pro" w:hAnsi="Source Sans Pro"/>
          <w:highlight w:val="yellow"/>
        </w:rPr>
        <w:t>(2 Punkte)</w:t>
      </w:r>
    </w:p>
    <w:p w14:paraId="68F443D8" w14:textId="77777777" w:rsidR="00705FEB" w:rsidRPr="006D58C8" w:rsidRDefault="00705FEB" w:rsidP="00092313">
      <w:pPr>
        <w:pStyle w:val="Subheadline"/>
        <w:rPr>
          <w:rFonts w:ascii="Source Sans Pro" w:hAnsi="Source Sans Pro"/>
        </w:rPr>
      </w:pPr>
      <w:r w:rsidRPr="006D58C8">
        <w:rPr>
          <w:rFonts w:ascii="Source Sans Pro" w:hAnsi="Source Sans Pro"/>
        </w:rPr>
        <w:t>Lösungsvorschlag</w:t>
      </w:r>
    </w:p>
    <w:p w14:paraId="1459CC21" w14:textId="5F273B59" w:rsidR="00E47666" w:rsidRDefault="008D1EC8" w:rsidP="00092313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</w:t>
      </w:r>
    </w:p>
    <w:p w14:paraId="0A43B371" w14:textId="77777777" w:rsidR="008D1EC8" w:rsidRPr="006D58C8" w:rsidRDefault="008D1EC8" w:rsidP="00092313">
      <w:pPr>
        <w:rPr>
          <w:rFonts w:ascii="Source Sans Pro" w:hAnsi="Source Sans Pro"/>
        </w:rPr>
      </w:pPr>
    </w:p>
    <w:sectPr w:rsidR="008D1EC8" w:rsidRPr="006D58C8" w:rsidSect="00407E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60" w:right="1134" w:bottom="1134" w:left="1276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FBD9B" w14:textId="77777777" w:rsidR="00FD666E" w:rsidRDefault="00FD666E" w:rsidP="00191A8B">
      <w:pPr>
        <w:spacing w:after="0"/>
      </w:pPr>
      <w:r>
        <w:separator/>
      </w:r>
    </w:p>
  </w:endnote>
  <w:endnote w:type="continuationSeparator" w:id="0">
    <w:p w14:paraId="789952EC" w14:textId="77777777" w:rsidR="00FD666E" w:rsidRDefault="00FD666E" w:rsidP="00191A8B">
      <w:pPr>
        <w:spacing w:after="0"/>
      </w:pPr>
      <w:r>
        <w:continuationSeparator/>
      </w:r>
    </w:p>
  </w:endnote>
  <w:endnote w:type="continuationNotice" w:id="1">
    <w:p w14:paraId="3A8D07B9" w14:textId="77777777" w:rsidR="00FD666E" w:rsidRDefault="00FD666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ource Sans Pro">
    <w:altName w:val="Arial"/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A0A6D" w14:textId="77777777" w:rsidR="00C84751" w:rsidRDefault="00C847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A452C" w14:textId="76E5F85E" w:rsidR="00F45242" w:rsidRPr="009E786E" w:rsidRDefault="00C84751" w:rsidP="00492B87">
    <w:pPr>
      <w:tabs>
        <w:tab w:val="right" w:pos="9639"/>
      </w:tabs>
      <w:ind w:right="-1"/>
      <w:rPr>
        <w:noProof/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 xml:space="preserve"> FILENAME   \* MERGEFORMAT </w:instrText>
    </w:r>
    <w:r>
      <w:rPr>
        <w:color w:val="000000"/>
        <w:sz w:val="14"/>
        <w:szCs w:val="14"/>
      </w:rPr>
      <w:fldChar w:fldCharType="separate"/>
    </w:r>
    <w:r w:rsidR="000B26FF">
      <w:rPr>
        <w:noProof/>
        <w:color w:val="000000"/>
        <w:sz w:val="14"/>
        <w:szCs w:val="14"/>
      </w:rPr>
      <w:t>05-09-2024-LF-PV-1_Übung_6-Fragen-IT-Begriffe.docx</w:t>
    </w:r>
    <w:r>
      <w:rPr>
        <w:color w:val="000000"/>
        <w:sz w:val="14"/>
        <w:szCs w:val="14"/>
      </w:rPr>
      <w:fldChar w:fldCharType="end"/>
    </w:r>
    <w:r w:rsidR="00F45242">
      <w:rPr>
        <w:color w:val="000000"/>
        <w:sz w:val="14"/>
        <w:szCs w:val="14"/>
      </w:rPr>
      <w:tab/>
    </w:r>
    <w:r w:rsidR="00F45242" w:rsidRPr="0073532C">
      <w:rPr>
        <w:color w:val="000000"/>
        <w:sz w:val="14"/>
        <w:szCs w:val="14"/>
      </w:rPr>
      <w:t xml:space="preserve">Seite </w:t>
    </w:r>
    <w:r w:rsidR="00F45242" w:rsidRPr="0073532C">
      <w:rPr>
        <w:b/>
        <w:bCs/>
        <w:color w:val="000000"/>
        <w:sz w:val="14"/>
        <w:szCs w:val="14"/>
      </w:rPr>
      <w:fldChar w:fldCharType="begin"/>
    </w:r>
    <w:r w:rsidR="00F45242" w:rsidRPr="0073532C">
      <w:rPr>
        <w:b/>
        <w:bCs/>
        <w:color w:val="000000"/>
        <w:sz w:val="14"/>
        <w:szCs w:val="14"/>
      </w:rPr>
      <w:instrText>PAGE</w:instrText>
    </w:r>
    <w:r w:rsidR="00F45242" w:rsidRPr="0073532C">
      <w:rPr>
        <w:b/>
        <w:bCs/>
        <w:color w:val="000000"/>
        <w:sz w:val="14"/>
        <w:szCs w:val="14"/>
      </w:rPr>
      <w:fldChar w:fldCharType="separate"/>
    </w:r>
    <w:r w:rsidR="00844CA0">
      <w:rPr>
        <w:b/>
        <w:bCs/>
        <w:noProof/>
        <w:color w:val="000000"/>
        <w:sz w:val="14"/>
        <w:szCs w:val="14"/>
      </w:rPr>
      <w:t>2</w:t>
    </w:r>
    <w:r w:rsidR="00F45242" w:rsidRPr="0073532C">
      <w:rPr>
        <w:b/>
        <w:bCs/>
        <w:color w:val="000000"/>
        <w:sz w:val="14"/>
        <w:szCs w:val="14"/>
      </w:rPr>
      <w:fldChar w:fldCharType="end"/>
    </w:r>
    <w:r w:rsidR="00F45242" w:rsidRPr="0073532C">
      <w:rPr>
        <w:color w:val="000000"/>
        <w:sz w:val="14"/>
        <w:szCs w:val="14"/>
      </w:rPr>
      <w:t xml:space="preserve"> von </w:t>
    </w:r>
    <w:r w:rsidR="000B00EC" w:rsidRPr="000B00EC">
      <w:rPr>
        <w:b/>
        <w:bCs/>
        <w:color w:val="000000"/>
        <w:sz w:val="14"/>
        <w:szCs w:val="14"/>
      </w:rPr>
      <w:fldChar w:fldCharType="begin"/>
    </w:r>
    <w:r w:rsidR="000B00EC" w:rsidRPr="000B00EC">
      <w:rPr>
        <w:b/>
        <w:bCs/>
        <w:color w:val="000000"/>
        <w:sz w:val="14"/>
        <w:szCs w:val="14"/>
      </w:rPr>
      <w:instrText xml:space="preserve"> NUMPAGES   \* MERGEFORMAT </w:instrText>
    </w:r>
    <w:r w:rsidR="000B00EC" w:rsidRPr="000B00EC">
      <w:rPr>
        <w:b/>
        <w:bCs/>
        <w:color w:val="000000"/>
        <w:sz w:val="14"/>
        <w:szCs w:val="14"/>
      </w:rPr>
      <w:fldChar w:fldCharType="separate"/>
    </w:r>
    <w:r w:rsidR="000B00EC" w:rsidRPr="000B00EC">
      <w:rPr>
        <w:b/>
        <w:bCs/>
        <w:noProof/>
        <w:color w:val="000000"/>
        <w:sz w:val="14"/>
        <w:szCs w:val="14"/>
      </w:rPr>
      <w:t>3</w:t>
    </w:r>
    <w:r w:rsidR="000B00EC" w:rsidRPr="000B00EC">
      <w:rPr>
        <w:b/>
        <w:bCs/>
        <w:color w:val="000000"/>
        <w:sz w:val="14"/>
        <w:szCs w:val="14"/>
      </w:rPr>
      <w:fldChar w:fldCharType="end"/>
    </w:r>
  </w:p>
  <w:p w14:paraId="4F6CAC2F" w14:textId="77777777" w:rsidR="00F45242" w:rsidRDefault="00F4524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BDA07" w14:textId="77777777" w:rsidR="00C84751" w:rsidRDefault="00C8475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AB0FD" w14:textId="77777777" w:rsidR="00FD666E" w:rsidRDefault="00FD666E" w:rsidP="00191A8B">
      <w:pPr>
        <w:spacing w:after="0"/>
      </w:pPr>
      <w:r>
        <w:separator/>
      </w:r>
    </w:p>
  </w:footnote>
  <w:footnote w:type="continuationSeparator" w:id="0">
    <w:p w14:paraId="1BFEB750" w14:textId="77777777" w:rsidR="00FD666E" w:rsidRDefault="00FD666E" w:rsidP="00191A8B">
      <w:pPr>
        <w:spacing w:after="0"/>
      </w:pPr>
      <w:r>
        <w:continuationSeparator/>
      </w:r>
    </w:p>
  </w:footnote>
  <w:footnote w:type="continuationNotice" w:id="1">
    <w:p w14:paraId="2EC7F981" w14:textId="77777777" w:rsidR="00FD666E" w:rsidRDefault="00FD666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4E867" w14:textId="77777777" w:rsidR="00C84751" w:rsidRDefault="00C847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1D976" w14:textId="18E18F60" w:rsidR="00F45242" w:rsidRDefault="000E0252" w:rsidP="000E0252">
    <w:pPr>
      <w:pStyle w:val="Kopfzeile"/>
      <w:tabs>
        <w:tab w:val="clear" w:pos="4536"/>
        <w:tab w:val="clear" w:pos="9072"/>
        <w:tab w:val="left" w:pos="6851"/>
      </w:tabs>
    </w:pPr>
    <w:r w:rsidRPr="000E0252">
      <w:rPr>
        <w:noProof/>
        <w:lang w:eastAsia="de-DE"/>
      </w:rPr>
      <w:drawing>
        <wp:inline distT="0" distB="0" distL="0" distR="0" wp14:anchorId="0F6DC8E4" wp14:editId="28D56AB0">
          <wp:extent cx="3720124" cy="800100"/>
          <wp:effectExtent l="0" t="0" r="0" b="0"/>
          <wp:docPr id="2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afik 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20124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3C15B" w14:textId="77777777" w:rsidR="00C84751" w:rsidRDefault="00C8475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1298C"/>
    <w:multiLevelType w:val="hybridMultilevel"/>
    <w:tmpl w:val="32901F24"/>
    <w:lvl w:ilvl="0" w:tplc="770EF6C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C6D5751"/>
    <w:multiLevelType w:val="hybridMultilevel"/>
    <w:tmpl w:val="DFDA2C36"/>
    <w:lvl w:ilvl="0" w:tplc="239A0E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99A2591"/>
    <w:multiLevelType w:val="hybridMultilevel"/>
    <w:tmpl w:val="B35094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01249">
    <w:abstractNumId w:val="22"/>
  </w:num>
  <w:num w:numId="2" w16cid:durableId="1562669216">
    <w:abstractNumId w:val="28"/>
  </w:num>
  <w:num w:numId="3" w16cid:durableId="1852181635">
    <w:abstractNumId w:val="26"/>
  </w:num>
  <w:num w:numId="4" w16cid:durableId="1884053362">
    <w:abstractNumId w:val="14"/>
  </w:num>
  <w:num w:numId="5" w16cid:durableId="1293631025">
    <w:abstractNumId w:val="8"/>
  </w:num>
  <w:num w:numId="6" w16cid:durableId="1128932029">
    <w:abstractNumId w:val="13"/>
  </w:num>
  <w:num w:numId="7" w16cid:durableId="923341024">
    <w:abstractNumId w:val="4"/>
  </w:num>
  <w:num w:numId="8" w16cid:durableId="707267036">
    <w:abstractNumId w:val="23"/>
  </w:num>
  <w:num w:numId="9" w16cid:durableId="670067374">
    <w:abstractNumId w:val="15"/>
  </w:num>
  <w:num w:numId="10" w16cid:durableId="1985504876">
    <w:abstractNumId w:val="20"/>
  </w:num>
  <w:num w:numId="11" w16cid:durableId="1523472780">
    <w:abstractNumId w:val="30"/>
  </w:num>
  <w:num w:numId="12" w16cid:durableId="601031762">
    <w:abstractNumId w:val="19"/>
  </w:num>
  <w:num w:numId="13" w16cid:durableId="937978970">
    <w:abstractNumId w:val="27"/>
  </w:num>
  <w:num w:numId="14" w16cid:durableId="109083579">
    <w:abstractNumId w:val="16"/>
  </w:num>
  <w:num w:numId="15" w16cid:durableId="1637682295">
    <w:abstractNumId w:val="1"/>
  </w:num>
  <w:num w:numId="16" w16cid:durableId="1509367522">
    <w:abstractNumId w:val="10"/>
  </w:num>
  <w:num w:numId="17" w16cid:durableId="1971932254">
    <w:abstractNumId w:val="12"/>
  </w:num>
  <w:num w:numId="18" w16cid:durableId="1728338247">
    <w:abstractNumId w:val="3"/>
  </w:num>
  <w:num w:numId="19" w16cid:durableId="555241478">
    <w:abstractNumId w:val="0"/>
  </w:num>
  <w:num w:numId="20" w16cid:durableId="444226962">
    <w:abstractNumId w:val="29"/>
  </w:num>
  <w:num w:numId="21" w16cid:durableId="682442375">
    <w:abstractNumId w:val="11"/>
  </w:num>
  <w:num w:numId="22" w16cid:durableId="260071281">
    <w:abstractNumId w:val="9"/>
  </w:num>
  <w:num w:numId="23" w16cid:durableId="920485003">
    <w:abstractNumId w:val="2"/>
  </w:num>
  <w:num w:numId="24" w16cid:durableId="996882214">
    <w:abstractNumId w:val="17"/>
  </w:num>
  <w:num w:numId="25" w16cid:durableId="1785953831">
    <w:abstractNumId w:val="21"/>
  </w:num>
  <w:num w:numId="26" w16cid:durableId="771050745">
    <w:abstractNumId w:val="5"/>
  </w:num>
  <w:num w:numId="27" w16cid:durableId="681778875">
    <w:abstractNumId w:val="7"/>
  </w:num>
  <w:num w:numId="28" w16cid:durableId="663512911">
    <w:abstractNumId w:val="24"/>
  </w:num>
  <w:num w:numId="29" w16cid:durableId="520094690">
    <w:abstractNumId w:val="25"/>
  </w:num>
  <w:num w:numId="30" w16cid:durableId="1053886765">
    <w:abstractNumId w:val="18"/>
  </w:num>
  <w:num w:numId="31" w16cid:durableId="213490225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78"/>
    <w:rsid w:val="000003DC"/>
    <w:rsid w:val="000005D6"/>
    <w:rsid w:val="000007FA"/>
    <w:rsid w:val="00014559"/>
    <w:rsid w:val="0001609B"/>
    <w:rsid w:val="00023E80"/>
    <w:rsid w:val="0002440D"/>
    <w:rsid w:val="00027C7D"/>
    <w:rsid w:val="00030299"/>
    <w:rsid w:val="00036F23"/>
    <w:rsid w:val="00041521"/>
    <w:rsid w:val="0004162C"/>
    <w:rsid w:val="000523FA"/>
    <w:rsid w:val="00055807"/>
    <w:rsid w:val="000601E6"/>
    <w:rsid w:val="0006403D"/>
    <w:rsid w:val="000667A7"/>
    <w:rsid w:val="00074111"/>
    <w:rsid w:val="00085476"/>
    <w:rsid w:val="00092313"/>
    <w:rsid w:val="00095846"/>
    <w:rsid w:val="00096298"/>
    <w:rsid w:val="00097EF7"/>
    <w:rsid w:val="000A03A3"/>
    <w:rsid w:val="000A1674"/>
    <w:rsid w:val="000A2EB2"/>
    <w:rsid w:val="000B00EC"/>
    <w:rsid w:val="000B0156"/>
    <w:rsid w:val="000B26FF"/>
    <w:rsid w:val="000C68FD"/>
    <w:rsid w:val="000D132C"/>
    <w:rsid w:val="000D561F"/>
    <w:rsid w:val="000D5904"/>
    <w:rsid w:val="000E0252"/>
    <w:rsid w:val="000E0FF3"/>
    <w:rsid w:val="000E493B"/>
    <w:rsid w:val="000E4976"/>
    <w:rsid w:val="000F05B5"/>
    <w:rsid w:val="000F09FB"/>
    <w:rsid w:val="000F1804"/>
    <w:rsid w:val="000F277B"/>
    <w:rsid w:val="000F2ABB"/>
    <w:rsid w:val="000F5DE0"/>
    <w:rsid w:val="000F7D77"/>
    <w:rsid w:val="00111000"/>
    <w:rsid w:val="001334CA"/>
    <w:rsid w:val="00135A70"/>
    <w:rsid w:val="0014434B"/>
    <w:rsid w:val="0014589D"/>
    <w:rsid w:val="00146339"/>
    <w:rsid w:val="00155910"/>
    <w:rsid w:val="0016109A"/>
    <w:rsid w:val="00161C87"/>
    <w:rsid w:val="00167138"/>
    <w:rsid w:val="00171425"/>
    <w:rsid w:val="00173D84"/>
    <w:rsid w:val="00177DE4"/>
    <w:rsid w:val="00180159"/>
    <w:rsid w:val="0018429D"/>
    <w:rsid w:val="0018442E"/>
    <w:rsid w:val="0018445D"/>
    <w:rsid w:val="001915D3"/>
    <w:rsid w:val="00191A8B"/>
    <w:rsid w:val="0019218E"/>
    <w:rsid w:val="00194FEB"/>
    <w:rsid w:val="001A0252"/>
    <w:rsid w:val="001A0A4C"/>
    <w:rsid w:val="001A133F"/>
    <w:rsid w:val="001A244F"/>
    <w:rsid w:val="001A5926"/>
    <w:rsid w:val="001A5965"/>
    <w:rsid w:val="001B1925"/>
    <w:rsid w:val="001B1B57"/>
    <w:rsid w:val="001B3681"/>
    <w:rsid w:val="001B6BCD"/>
    <w:rsid w:val="001B7187"/>
    <w:rsid w:val="001D02FD"/>
    <w:rsid w:val="001D0F5B"/>
    <w:rsid w:val="001D2091"/>
    <w:rsid w:val="001D29FC"/>
    <w:rsid w:val="001E16D3"/>
    <w:rsid w:val="001E19F4"/>
    <w:rsid w:val="001E2970"/>
    <w:rsid w:val="001E3216"/>
    <w:rsid w:val="001E34E0"/>
    <w:rsid w:val="001E40D7"/>
    <w:rsid w:val="001E79F7"/>
    <w:rsid w:val="001F1F74"/>
    <w:rsid w:val="001F4396"/>
    <w:rsid w:val="001F6615"/>
    <w:rsid w:val="002030CD"/>
    <w:rsid w:val="00216CDC"/>
    <w:rsid w:val="00221737"/>
    <w:rsid w:val="00223EDA"/>
    <w:rsid w:val="00233DDD"/>
    <w:rsid w:val="00237136"/>
    <w:rsid w:val="002379DE"/>
    <w:rsid w:val="00237CA9"/>
    <w:rsid w:val="0024310F"/>
    <w:rsid w:val="00243825"/>
    <w:rsid w:val="0024605B"/>
    <w:rsid w:val="00250C4B"/>
    <w:rsid w:val="00262050"/>
    <w:rsid w:val="00262480"/>
    <w:rsid w:val="00263182"/>
    <w:rsid w:val="002700C8"/>
    <w:rsid w:val="00282026"/>
    <w:rsid w:val="0029329A"/>
    <w:rsid w:val="00294B47"/>
    <w:rsid w:val="00295E80"/>
    <w:rsid w:val="002A538C"/>
    <w:rsid w:val="002B3ACE"/>
    <w:rsid w:val="002B68B4"/>
    <w:rsid w:val="002C19E7"/>
    <w:rsid w:val="002C1C6E"/>
    <w:rsid w:val="002C252F"/>
    <w:rsid w:val="002C3016"/>
    <w:rsid w:val="002C4977"/>
    <w:rsid w:val="002C6618"/>
    <w:rsid w:val="002C7678"/>
    <w:rsid w:val="002D06B2"/>
    <w:rsid w:val="002D06EA"/>
    <w:rsid w:val="002D446A"/>
    <w:rsid w:val="002D5092"/>
    <w:rsid w:val="002D58A5"/>
    <w:rsid w:val="002D5A79"/>
    <w:rsid w:val="002D5BC8"/>
    <w:rsid w:val="002D5FE9"/>
    <w:rsid w:val="002D6B84"/>
    <w:rsid w:val="002E2550"/>
    <w:rsid w:val="002F1CD6"/>
    <w:rsid w:val="003048A9"/>
    <w:rsid w:val="00312DA6"/>
    <w:rsid w:val="003169E5"/>
    <w:rsid w:val="00323571"/>
    <w:rsid w:val="00333904"/>
    <w:rsid w:val="00333EE2"/>
    <w:rsid w:val="00335F37"/>
    <w:rsid w:val="00343D84"/>
    <w:rsid w:val="003475ED"/>
    <w:rsid w:val="003502AF"/>
    <w:rsid w:val="003537E4"/>
    <w:rsid w:val="0035425C"/>
    <w:rsid w:val="00355460"/>
    <w:rsid w:val="00355AAC"/>
    <w:rsid w:val="00361FE0"/>
    <w:rsid w:val="0036794A"/>
    <w:rsid w:val="003717F1"/>
    <w:rsid w:val="003736A8"/>
    <w:rsid w:val="0037682A"/>
    <w:rsid w:val="00380F6D"/>
    <w:rsid w:val="00382035"/>
    <w:rsid w:val="003826A2"/>
    <w:rsid w:val="00384438"/>
    <w:rsid w:val="003849F7"/>
    <w:rsid w:val="0038579D"/>
    <w:rsid w:val="00385ABE"/>
    <w:rsid w:val="00386658"/>
    <w:rsid w:val="0038745D"/>
    <w:rsid w:val="00390A01"/>
    <w:rsid w:val="003A2A4C"/>
    <w:rsid w:val="003A465C"/>
    <w:rsid w:val="003A62AB"/>
    <w:rsid w:val="003B0B29"/>
    <w:rsid w:val="003B502F"/>
    <w:rsid w:val="003C31A7"/>
    <w:rsid w:val="003D0F37"/>
    <w:rsid w:val="003E02B4"/>
    <w:rsid w:val="003E3313"/>
    <w:rsid w:val="003F48F0"/>
    <w:rsid w:val="0040294F"/>
    <w:rsid w:val="00407E5A"/>
    <w:rsid w:val="00413AB8"/>
    <w:rsid w:val="00414BFC"/>
    <w:rsid w:val="00422CC2"/>
    <w:rsid w:val="00431575"/>
    <w:rsid w:val="004318A8"/>
    <w:rsid w:val="00435CF5"/>
    <w:rsid w:val="004406CD"/>
    <w:rsid w:val="004423E6"/>
    <w:rsid w:val="00442954"/>
    <w:rsid w:val="00447C6C"/>
    <w:rsid w:val="00450C38"/>
    <w:rsid w:val="004517BE"/>
    <w:rsid w:val="00452507"/>
    <w:rsid w:val="004616D1"/>
    <w:rsid w:val="00465777"/>
    <w:rsid w:val="00465B36"/>
    <w:rsid w:val="00472E2F"/>
    <w:rsid w:val="00473176"/>
    <w:rsid w:val="0047381E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959CD"/>
    <w:rsid w:val="00495A54"/>
    <w:rsid w:val="004A0913"/>
    <w:rsid w:val="004A2973"/>
    <w:rsid w:val="004A3BC3"/>
    <w:rsid w:val="004A55D6"/>
    <w:rsid w:val="004A5C3A"/>
    <w:rsid w:val="004A6447"/>
    <w:rsid w:val="004B5EEE"/>
    <w:rsid w:val="004B6316"/>
    <w:rsid w:val="004B7F00"/>
    <w:rsid w:val="004C2C7A"/>
    <w:rsid w:val="004C65E6"/>
    <w:rsid w:val="004D0C25"/>
    <w:rsid w:val="004D3F90"/>
    <w:rsid w:val="004D4246"/>
    <w:rsid w:val="004D4955"/>
    <w:rsid w:val="004D7A81"/>
    <w:rsid w:val="004E572C"/>
    <w:rsid w:val="004F1964"/>
    <w:rsid w:val="004F3162"/>
    <w:rsid w:val="004F37B8"/>
    <w:rsid w:val="004F3E52"/>
    <w:rsid w:val="005124A8"/>
    <w:rsid w:val="00515E91"/>
    <w:rsid w:val="005217F4"/>
    <w:rsid w:val="0053031C"/>
    <w:rsid w:val="0053124C"/>
    <w:rsid w:val="00534CCC"/>
    <w:rsid w:val="005355AA"/>
    <w:rsid w:val="00541FAB"/>
    <w:rsid w:val="00542F4B"/>
    <w:rsid w:val="00543129"/>
    <w:rsid w:val="0054313D"/>
    <w:rsid w:val="005446FF"/>
    <w:rsid w:val="0054597B"/>
    <w:rsid w:val="005507E5"/>
    <w:rsid w:val="005535CF"/>
    <w:rsid w:val="0055366D"/>
    <w:rsid w:val="00560AB2"/>
    <w:rsid w:val="00562DF1"/>
    <w:rsid w:val="00564504"/>
    <w:rsid w:val="005656B3"/>
    <w:rsid w:val="00565A0C"/>
    <w:rsid w:val="00567F0C"/>
    <w:rsid w:val="0057694F"/>
    <w:rsid w:val="005811C4"/>
    <w:rsid w:val="00581786"/>
    <w:rsid w:val="005913AC"/>
    <w:rsid w:val="00592F33"/>
    <w:rsid w:val="005944FF"/>
    <w:rsid w:val="005A1D35"/>
    <w:rsid w:val="005B2338"/>
    <w:rsid w:val="005C1781"/>
    <w:rsid w:val="005C3187"/>
    <w:rsid w:val="005C3439"/>
    <w:rsid w:val="005C7115"/>
    <w:rsid w:val="005D4212"/>
    <w:rsid w:val="005D62DD"/>
    <w:rsid w:val="005D712A"/>
    <w:rsid w:val="005E3B4F"/>
    <w:rsid w:val="005E3C07"/>
    <w:rsid w:val="005E3D22"/>
    <w:rsid w:val="005E493D"/>
    <w:rsid w:val="005F0AC0"/>
    <w:rsid w:val="005F407F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1BA7"/>
    <w:rsid w:val="00622CDF"/>
    <w:rsid w:val="006245A0"/>
    <w:rsid w:val="00624CFB"/>
    <w:rsid w:val="006318D0"/>
    <w:rsid w:val="00632D6C"/>
    <w:rsid w:val="00633C72"/>
    <w:rsid w:val="0063532F"/>
    <w:rsid w:val="00644012"/>
    <w:rsid w:val="00645179"/>
    <w:rsid w:val="00646322"/>
    <w:rsid w:val="0065615E"/>
    <w:rsid w:val="0065652F"/>
    <w:rsid w:val="00661334"/>
    <w:rsid w:val="00664333"/>
    <w:rsid w:val="006663B7"/>
    <w:rsid w:val="006732E9"/>
    <w:rsid w:val="00674BE7"/>
    <w:rsid w:val="00682D52"/>
    <w:rsid w:val="00684C93"/>
    <w:rsid w:val="0068595C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3E87"/>
    <w:rsid w:val="006C6ED5"/>
    <w:rsid w:val="006D06EC"/>
    <w:rsid w:val="006D0B46"/>
    <w:rsid w:val="006D58C8"/>
    <w:rsid w:val="006E06DD"/>
    <w:rsid w:val="006E1730"/>
    <w:rsid w:val="006E1F74"/>
    <w:rsid w:val="006E4A07"/>
    <w:rsid w:val="006F1270"/>
    <w:rsid w:val="006F2ED4"/>
    <w:rsid w:val="006F4A3B"/>
    <w:rsid w:val="006F5307"/>
    <w:rsid w:val="00702AF5"/>
    <w:rsid w:val="00703ACE"/>
    <w:rsid w:val="00704FA4"/>
    <w:rsid w:val="00705AFF"/>
    <w:rsid w:val="00705D1C"/>
    <w:rsid w:val="00705FEB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41D2F"/>
    <w:rsid w:val="00742149"/>
    <w:rsid w:val="00744B73"/>
    <w:rsid w:val="0075052A"/>
    <w:rsid w:val="00753DCA"/>
    <w:rsid w:val="00754378"/>
    <w:rsid w:val="0075440E"/>
    <w:rsid w:val="007545F6"/>
    <w:rsid w:val="00756AA6"/>
    <w:rsid w:val="0075758A"/>
    <w:rsid w:val="00760305"/>
    <w:rsid w:val="007605DD"/>
    <w:rsid w:val="00760AFB"/>
    <w:rsid w:val="00763F51"/>
    <w:rsid w:val="00766277"/>
    <w:rsid w:val="00766E07"/>
    <w:rsid w:val="007700DD"/>
    <w:rsid w:val="0078533E"/>
    <w:rsid w:val="00795852"/>
    <w:rsid w:val="007A1DC2"/>
    <w:rsid w:val="007A4F61"/>
    <w:rsid w:val="007A6D5E"/>
    <w:rsid w:val="007B0A31"/>
    <w:rsid w:val="007B3D9E"/>
    <w:rsid w:val="007B56C4"/>
    <w:rsid w:val="007B6C76"/>
    <w:rsid w:val="007C0C77"/>
    <w:rsid w:val="007C1216"/>
    <w:rsid w:val="007C74C7"/>
    <w:rsid w:val="007C77F6"/>
    <w:rsid w:val="007D0AF7"/>
    <w:rsid w:val="007E4B07"/>
    <w:rsid w:val="007F08EA"/>
    <w:rsid w:val="007F1562"/>
    <w:rsid w:val="007F198F"/>
    <w:rsid w:val="007F236A"/>
    <w:rsid w:val="008012CB"/>
    <w:rsid w:val="00802A98"/>
    <w:rsid w:val="0080315D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356C2"/>
    <w:rsid w:val="008401DC"/>
    <w:rsid w:val="00844CA0"/>
    <w:rsid w:val="00846FD6"/>
    <w:rsid w:val="0085063C"/>
    <w:rsid w:val="008506E6"/>
    <w:rsid w:val="008525E7"/>
    <w:rsid w:val="008576BA"/>
    <w:rsid w:val="00860410"/>
    <w:rsid w:val="008637A9"/>
    <w:rsid w:val="008730A2"/>
    <w:rsid w:val="00873841"/>
    <w:rsid w:val="00880144"/>
    <w:rsid w:val="00881496"/>
    <w:rsid w:val="0088175C"/>
    <w:rsid w:val="00884BBC"/>
    <w:rsid w:val="00894110"/>
    <w:rsid w:val="008A2086"/>
    <w:rsid w:val="008A446B"/>
    <w:rsid w:val="008B3930"/>
    <w:rsid w:val="008B3EF7"/>
    <w:rsid w:val="008B68D9"/>
    <w:rsid w:val="008B79D3"/>
    <w:rsid w:val="008C08DD"/>
    <w:rsid w:val="008C1F89"/>
    <w:rsid w:val="008D1EC8"/>
    <w:rsid w:val="008D45EC"/>
    <w:rsid w:val="008E648D"/>
    <w:rsid w:val="008F0B10"/>
    <w:rsid w:val="008F7D04"/>
    <w:rsid w:val="00902A99"/>
    <w:rsid w:val="009076A4"/>
    <w:rsid w:val="00907A90"/>
    <w:rsid w:val="00911BAD"/>
    <w:rsid w:val="0091400A"/>
    <w:rsid w:val="009145F6"/>
    <w:rsid w:val="00915A0D"/>
    <w:rsid w:val="00916C48"/>
    <w:rsid w:val="0092064B"/>
    <w:rsid w:val="00924943"/>
    <w:rsid w:val="00926CD0"/>
    <w:rsid w:val="0093418E"/>
    <w:rsid w:val="00936D08"/>
    <w:rsid w:val="0094145E"/>
    <w:rsid w:val="009459A4"/>
    <w:rsid w:val="0095018A"/>
    <w:rsid w:val="0095157F"/>
    <w:rsid w:val="00952F30"/>
    <w:rsid w:val="00953B37"/>
    <w:rsid w:val="00953ED9"/>
    <w:rsid w:val="00954A64"/>
    <w:rsid w:val="00954F10"/>
    <w:rsid w:val="00957EE5"/>
    <w:rsid w:val="00960D8D"/>
    <w:rsid w:val="009622B1"/>
    <w:rsid w:val="00962326"/>
    <w:rsid w:val="00962C85"/>
    <w:rsid w:val="0096426D"/>
    <w:rsid w:val="00964FD2"/>
    <w:rsid w:val="00975951"/>
    <w:rsid w:val="00975BA5"/>
    <w:rsid w:val="00977280"/>
    <w:rsid w:val="009851E7"/>
    <w:rsid w:val="00987A6E"/>
    <w:rsid w:val="009976D1"/>
    <w:rsid w:val="009A10A4"/>
    <w:rsid w:val="009A33D7"/>
    <w:rsid w:val="009B3113"/>
    <w:rsid w:val="009B35AD"/>
    <w:rsid w:val="009B4EC4"/>
    <w:rsid w:val="009B7EBC"/>
    <w:rsid w:val="009C1DC4"/>
    <w:rsid w:val="009C521F"/>
    <w:rsid w:val="009D1F54"/>
    <w:rsid w:val="009D47BF"/>
    <w:rsid w:val="009D7271"/>
    <w:rsid w:val="009F0735"/>
    <w:rsid w:val="009F79EE"/>
    <w:rsid w:val="00A0143C"/>
    <w:rsid w:val="00A0217C"/>
    <w:rsid w:val="00A0276D"/>
    <w:rsid w:val="00A02DA0"/>
    <w:rsid w:val="00A02EC0"/>
    <w:rsid w:val="00A035B8"/>
    <w:rsid w:val="00A0649B"/>
    <w:rsid w:val="00A118E0"/>
    <w:rsid w:val="00A12194"/>
    <w:rsid w:val="00A2124F"/>
    <w:rsid w:val="00A238F1"/>
    <w:rsid w:val="00A258D2"/>
    <w:rsid w:val="00A25A90"/>
    <w:rsid w:val="00A25BA1"/>
    <w:rsid w:val="00A27A46"/>
    <w:rsid w:val="00A360DC"/>
    <w:rsid w:val="00A41487"/>
    <w:rsid w:val="00A41FCC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A2747"/>
    <w:rsid w:val="00AB5C51"/>
    <w:rsid w:val="00AB77AB"/>
    <w:rsid w:val="00AC0E55"/>
    <w:rsid w:val="00AC43E9"/>
    <w:rsid w:val="00AC5AE3"/>
    <w:rsid w:val="00AD6580"/>
    <w:rsid w:val="00AD6AA3"/>
    <w:rsid w:val="00AD7F23"/>
    <w:rsid w:val="00AE2B8A"/>
    <w:rsid w:val="00AE78D1"/>
    <w:rsid w:val="00AE7E02"/>
    <w:rsid w:val="00AF21B4"/>
    <w:rsid w:val="00AF3DF6"/>
    <w:rsid w:val="00AF4DBC"/>
    <w:rsid w:val="00AF4F4C"/>
    <w:rsid w:val="00B03925"/>
    <w:rsid w:val="00B04BC2"/>
    <w:rsid w:val="00B12E42"/>
    <w:rsid w:val="00B24B0C"/>
    <w:rsid w:val="00B26BEF"/>
    <w:rsid w:val="00B2700D"/>
    <w:rsid w:val="00B30728"/>
    <w:rsid w:val="00B31CCA"/>
    <w:rsid w:val="00B344A7"/>
    <w:rsid w:val="00B36127"/>
    <w:rsid w:val="00B44476"/>
    <w:rsid w:val="00B53D13"/>
    <w:rsid w:val="00B55453"/>
    <w:rsid w:val="00B55BE6"/>
    <w:rsid w:val="00B55E4B"/>
    <w:rsid w:val="00B63315"/>
    <w:rsid w:val="00B65283"/>
    <w:rsid w:val="00B66080"/>
    <w:rsid w:val="00B72132"/>
    <w:rsid w:val="00B72C79"/>
    <w:rsid w:val="00B73879"/>
    <w:rsid w:val="00B73F4B"/>
    <w:rsid w:val="00B75B1F"/>
    <w:rsid w:val="00B807BD"/>
    <w:rsid w:val="00B87455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69E5"/>
    <w:rsid w:val="00C01049"/>
    <w:rsid w:val="00C01445"/>
    <w:rsid w:val="00C10645"/>
    <w:rsid w:val="00C12C14"/>
    <w:rsid w:val="00C13615"/>
    <w:rsid w:val="00C141ED"/>
    <w:rsid w:val="00C17BED"/>
    <w:rsid w:val="00C251C6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274D"/>
    <w:rsid w:val="00C55506"/>
    <w:rsid w:val="00C579ED"/>
    <w:rsid w:val="00C60331"/>
    <w:rsid w:val="00C62329"/>
    <w:rsid w:val="00C63E1B"/>
    <w:rsid w:val="00C6512A"/>
    <w:rsid w:val="00C6631E"/>
    <w:rsid w:val="00C67E09"/>
    <w:rsid w:val="00C730D0"/>
    <w:rsid w:val="00C74859"/>
    <w:rsid w:val="00C763F0"/>
    <w:rsid w:val="00C80AC1"/>
    <w:rsid w:val="00C824BD"/>
    <w:rsid w:val="00C83957"/>
    <w:rsid w:val="00C84751"/>
    <w:rsid w:val="00CA2253"/>
    <w:rsid w:val="00CA78DE"/>
    <w:rsid w:val="00CB0569"/>
    <w:rsid w:val="00CB0F0D"/>
    <w:rsid w:val="00CB6B4A"/>
    <w:rsid w:val="00CC10E9"/>
    <w:rsid w:val="00CC1C3C"/>
    <w:rsid w:val="00CD7BCC"/>
    <w:rsid w:val="00CE08B5"/>
    <w:rsid w:val="00CE211D"/>
    <w:rsid w:val="00CE52C9"/>
    <w:rsid w:val="00CE6A99"/>
    <w:rsid w:val="00CE773E"/>
    <w:rsid w:val="00CF27A1"/>
    <w:rsid w:val="00CF34C9"/>
    <w:rsid w:val="00D11E66"/>
    <w:rsid w:val="00D21CD3"/>
    <w:rsid w:val="00D24986"/>
    <w:rsid w:val="00D3167F"/>
    <w:rsid w:val="00D32392"/>
    <w:rsid w:val="00D41AC5"/>
    <w:rsid w:val="00D464C3"/>
    <w:rsid w:val="00D47E11"/>
    <w:rsid w:val="00D5010C"/>
    <w:rsid w:val="00D56F25"/>
    <w:rsid w:val="00D63BFB"/>
    <w:rsid w:val="00D64860"/>
    <w:rsid w:val="00D704B8"/>
    <w:rsid w:val="00D7298B"/>
    <w:rsid w:val="00D816B0"/>
    <w:rsid w:val="00D83EAA"/>
    <w:rsid w:val="00D84F8B"/>
    <w:rsid w:val="00D86FA4"/>
    <w:rsid w:val="00D9283F"/>
    <w:rsid w:val="00D95FED"/>
    <w:rsid w:val="00DA335A"/>
    <w:rsid w:val="00DA55A2"/>
    <w:rsid w:val="00DA6880"/>
    <w:rsid w:val="00DA775B"/>
    <w:rsid w:val="00DB2977"/>
    <w:rsid w:val="00DB522A"/>
    <w:rsid w:val="00DB6A17"/>
    <w:rsid w:val="00DC3074"/>
    <w:rsid w:val="00DC5D14"/>
    <w:rsid w:val="00DD37E7"/>
    <w:rsid w:val="00DD5FA2"/>
    <w:rsid w:val="00DE3FDA"/>
    <w:rsid w:val="00DE4089"/>
    <w:rsid w:val="00DE7FEE"/>
    <w:rsid w:val="00DF1D60"/>
    <w:rsid w:val="00DF2D99"/>
    <w:rsid w:val="00DF489C"/>
    <w:rsid w:val="00DF4C36"/>
    <w:rsid w:val="00DF73AC"/>
    <w:rsid w:val="00E02033"/>
    <w:rsid w:val="00E030B8"/>
    <w:rsid w:val="00E03AFA"/>
    <w:rsid w:val="00E04368"/>
    <w:rsid w:val="00E12AA1"/>
    <w:rsid w:val="00E3066B"/>
    <w:rsid w:val="00E324F5"/>
    <w:rsid w:val="00E32DEF"/>
    <w:rsid w:val="00E33121"/>
    <w:rsid w:val="00E33663"/>
    <w:rsid w:val="00E377A9"/>
    <w:rsid w:val="00E3786D"/>
    <w:rsid w:val="00E37A78"/>
    <w:rsid w:val="00E43001"/>
    <w:rsid w:val="00E45D7A"/>
    <w:rsid w:val="00E47666"/>
    <w:rsid w:val="00E47F68"/>
    <w:rsid w:val="00E56653"/>
    <w:rsid w:val="00E60E68"/>
    <w:rsid w:val="00E62556"/>
    <w:rsid w:val="00E644D9"/>
    <w:rsid w:val="00E66BD7"/>
    <w:rsid w:val="00E675B7"/>
    <w:rsid w:val="00E67AD5"/>
    <w:rsid w:val="00E72FB4"/>
    <w:rsid w:val="00E758CA"/>
    <w:rsid w:val="00E81029"/>
    <w:rsid w:val="00E83BA0"/>
    <w:rsid w:val="00E841B3"/>
    <w:rsid w:val="00E8439C"/>
    <w:rsid w:val="00E84E42"/>
    <w:rsid w:val="00E86BCF"/>
    <w:rsid w:val="00E86C50"/>
    <w:rsid w:val="00E92E26"/>
    <w:rsid w:val="00E94799"/>
    <w:rsid w:val="00E94C01"/>
    <w:rsid w:val="00E971E4"/>
    <w:rsid w:val="00E9723A"/>
    <w:rsid w:val="00EA43EE"/>
    <w:rsid w:val="00EA4B22"/>
    <w:rsid w:val="00EA61A5"/>
    <w:rsid w:val="00EB0438"/>
    <w:rsid w:val="00EB11E9"/>
    <w:rsid w:val="00EB460B"/>
    <w:rsid w:val="00EB62BA"/>
    <w:rsid w:val="00EB62BB"/>
    <w:rsid w:val="00EC198F"/>
    <w:rsid w:val="00EC2206"/>
    <w:rsid w:val="00EC5EB3"/>
    <w:rsid w:val="00ED0B7F"/>
    <w:rsid w:val="00ED263B"/>
    <w:rsid w:val="00ED5AD7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5255"/>
    <w:rsid w:val="00F178DC"/>
    <w:rsid w:val="00F1797B"/>
    <w:rsid w:val="00F20958"/>
    <w:rsid w:val="00F2164C"/>
    <w:rsid w:val="00F23523"/>
    <w:rsid w:val="00F2551C"/>
    <w:rsid w:val="00F309A8"/>
    <w:rsid w:val="00F31841"/>
    <w:rsid w:val="00F34A86"/>
    <w:rsid w:val="00F35DDF"/>
    <w:rsid w:val="00F366FB"/>
    <w:rsid w:val="00F45242"/>
    <w:rsid w:val="00F500B3"/>
    <w:rsid w:val="00F568ED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195"/>
    <w:rsid w:val="00F9699B"/>
    <w:rsid w:val="00FA0C95"/>
    <w:rsid w:val="00FB2C35"/>
    <w:rsid w:val="00FB497B"/>
    <w:rsid w:val="00FB58DB"/>
    <w:rsid w:val="00FB60BD"/>
    <w:rsid w:val="00FC2113"/>
    <w:rsid w:val="00FC2F21"/>
    <w:rsid w:val="00FD666E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AD717"/>
  <w15:docId w15:val="{752A1588-24B6-4B53-8C4A-7F9BF6CE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959CD"/>
    <w:pPr>
      <w:spacing w:before="120" w:after="280" w:line="24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5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zent\Desktop\GFN%20AG_Lernzielkontrolle-Klausur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9CFC667305384DA31CCCE4D0AB1F1E" ma:contentTypeVersion="11" ma:contentTypeDescription="Ein neues Dokument erstellen." ma:contentTypeScope="" ma:versionID="6544611102b4510d9398183824ca68a0">
  <xsd:schema xmlns:xsd="http://www.w3.org/2001/XMLSchema" xmlns:xs="http://www.w3.org/2001/XMLSchema" xmlns:p="http://schemas.microsoft.com/office/2006/metadata/properties" xmlns:ns2="ecfa4930-0513-4628-ae71-defdbbd1ae86" xmlns:ns3="ec06eb6b-a098-42d3-8696-576b6043269a" targetNamespace="http://schemas.microsoft.com/office/2006/metadata/properties" ma:root="true" ma:fieldsID="b0ff3e288ec68d53cf1204e6a2a17583" ns2:_="" ns3:_="">
    <xsd:import namespace="ecfa4930-0513-4628-ae71-defdbbd1ae86"/>
    <xsd:import namespace="ec06eb6b-a098-42d3-8696-576b604326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a4930-0513-4628-ae71-defdbbd1ae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6eb6b-a098-42d3-8696-576b604326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38DF5A-2039-4A01-977D-BC41C4A1ECE1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  <ds:schemaRef ds:uri="ec06eb6b-a098-42d3-8696-576b6043269a"/>
    <ds:schemaRef ds:uri="ecfa4930-0513-4628-ae71-defdbbd1ae86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79A2E8F-CC59-48E2-883A-8265861B11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fa4930-0513-4628-ae71-defdbbd1ae86"/>
    <ds:schemaRef ds:uri="ec06eb6b-a098-42d3-8696-576b604326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FCE797-453D-4F21-8359-278AE6236B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AG_Lernzielkontrolle-Klausur_2020-08-21.dotx</Template>
  <TotalTime>0</TotalTime>
  <Pages>3</Pages>
  <Words>99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Dozent</dc:creator>
  <cp:lastModifiedBy>Mario Carla</cp:lastModifiedBy>
  <cp:revision>12</cp:revision>
  <cp:lastPrinted>2024-09-05T13:13:00Z</cp:lastPrinted>
  <dcterms:created xsi:type="dcterms:W3CDTF">2023-05-23T07:23:00Z</dcterms:created>
  <dcterms:modified xsi:type="dcterms:W3CDTF">2024-09-05T13:13:00Z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0x0101002C9CFC667305384DA31CCCE4D0AB1F1E</vt:lpwstr>
  </property>
</Properties>
</file>